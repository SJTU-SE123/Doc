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52B78" w14:textId="2E45FDF0" w:rsidR="00F03B5C" w:rsidRPr="00E204BB" w:rsidRDefault="004A480D" w:rsidP="004A480D">
      <w:pPr>
        <w:pStyle w:val="a4"/>
        <w:wordWrap w:val="0"/>
        <w:jc w:val="right"/>
        <w:rPr>
          <w:rFonts w:ascii="Arial" w:hAnsi="Arial"/>
        </w:rPr>
      </w:pPr>
      <w:r>
        <w:rPr>
          <w:rFonts w:ascii="Arial" w:hAnsi="Arial" w:hint="eastAsia"/>
        </w:rPr>
        <w:t>P</w:t>
      </w:r>
      <w:r>
        <w:rPr>
          <w:rFonts w:ascii="Arial" w:hAnsi="Arial"/>
        </w:rPr>
        <w:t>C Logo</w:t>
      </w:r>
    </w:p>
    <w:p w14:paraId="3BE14E85" w14:textId="77777777" w:rsidR="00F03B5C" w:rsidRDefault="008C4A8E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系统</w:t>
      </w:r>
      <w:r w:rsidR="00F03B5C">
        <w:rPr>
          <w:rFonts w:ascii="Arial" w:hAnsi="Arial"/>
        </w:rPr>
        <w:fldChar w:fldCharType="begin"/>
      </w:r>
      <w:r w:rsidR="00F03B5C">
        <w:rPr>
          <w:rFonts w:ascii="Arial" w:hAnsi="Arial"/>
        </w:rPr>
        <w:instrText xml:space="preserve"> TITLE  \* MERGEFORMAT </w:instrText>
      </w:r>
      <w:r w:rsidR="00F03B5C"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 w:rsidR="00F03B5C">
        <w:rPr>
          <w:rFonts w:ascii="Arial" w:hAnsi="Arial"/>
        </w:rPr>
        <w:fldChar w:fldCharType="end"/>
      </w:r>
    </w:p>
    <w:p w14:paraId="4D8E196F" w14:textId="77777777" w:rsidR="00320074" w:rsidRDefault="00320074">
      <w:pPr>
        <w:pStyle w:val="a4"/>
        <w:jc w:val="right"/>
        <w:rPr>
          <w:sz w:val="28"/>
        </w:rPr>
      </w:pPr>
    </w:p>
    <w:p w14:paraId="5F729E59" w14:textId="77777777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4B31B32B" w14:textId="77777777" w:rsidR="00F03B5C" w:rsidRDefault="00F03B5C">
      <w:pPr>
        <w:pStyle w:val="a4"/>
        <w:rPr>
          <w:sz w:val="28"/>
        </w:rPr>
      </w:pPr>
    </w:p>
    <w:p w14:paraId="4CB3559B" w14:textId="77777777" w:rsidR="00F03B5C" w:rsidRDefault="00F03B5C"/>
    <w:p w14:paraId="5E18C8EE" w14:textId="4E2BAA84" w:rsidR="00F03B5C" w:rsidRDefault="00F03B5C">
      <w:pPr>
        <w:pStyle w:val="InfoBlue"/>
      </w:pPr>
      <w:r>
        <w:t xml:space="preserve"> </w:t>
      </w:r>
    </w:p>
    <w:p w14:paraId="77E1306B" w14:textId="77777777" w:rsidR="00F03B5C" w:rsidRDefault="00F03B5C">
      <w:pPr>
        <w:sectPr w:rsidR="00F03B5C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50B7089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2CE8EB80" w14:textId="77777777">
        <w:tc>
          <w:tcPr>
            <w:tcW w:w="2304" w:type="dxa"/>
          </w:tcPr>
          <w:p w14:paraId="72E8EE64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6D0E5C20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5AF123BF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6FF5346B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6E6E6913" w14:textId="77777777">
        <w:tc>
          <w:tcPr>
            <w:tcW w:w="2304" w:type="dxa"/>
          </w:tcPr>
          <w:p w14:paraId="7E9F6670" w14:textId="51EA9405" w:rsidR="00F03B5C" w:rsidRDefault="004A480D">
            <w:pPr>
              <w:pStyle w:val="Tabletext"/>
            </w:pPr>
            <w:r>
              <w:rPr>
                <w:rFonts w:ascii="Times New Roman"/>
              </w:rPr>
              <w:t>5</w:t>
            </w:r>
            <w:r>
              <w:rPr>
                <w:rFonts w:ascii="Times New Roman" w:hint="eastAsia"/>
              </w:rPr>
              <w:t>/</w:t>
            </w:r>
            <w:r>
              <w:rPr>
                <w:rFonts w:ascii="Times New Roman"/>
              </w:rPr>
              <w:t>1/2021</w:t>
            </w:r>
          </w:p>
        </w:tc>
        <w:tc>
          <w:tcPr>
            <w:tcW w:w="1152" w:type="dxa"/>
          </w:tcPr>
          <w:p w14:paraId="4429C7D4" w14:textId="6010C9C5" w:rsidR="00F03B5C" w:rsidRDefault="004A480D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11E3F4A6" w14:textId="2B326F2B" w:rsidR="00F03B5C" w:rsidRDefault="004A480D">
            <w:pPr>
              <w:pStyle w:val="Tabletext"/>
            </w:pPr>
            <w:r>
              <w:rPr>
                <w:rFonts w:ascii="Times New Roman" w:hint="eastAsia"/>
              </w:rPr>
              <w:t>初稿撰写</w:t>
            </w:r>
          </w:p>
        </w:tc>
        <w:tc>
          <w:tcPr>
            <w:tcW w:w="2304" w:type="dxa"/>
          </w:tcPr>
          <w:p w14:paraId="712D359B" w14:textId="307F741C" w:rsidR="00F03B5C" w:rsidRDefault="004A480D">
            <w:pPr>
              <w:pStyle w:val="Tabletext"/>
            </w:pPr>
            <w:r>
              <w:rPr>
                <w:rFonts w:ascii="Times New Roman" w:hint="eastAsia"/>
              </w:rPr>
              <w:t>苏浩然</w:t>
            </w:r>
          </w:p>
        </w:tc>
      </w:tr>
      <w:tr w:rsidR="00F03B5C" w14:paraId="6A0B5DDF" w14:textId="77777777">
        <w:tc>
          <w:tcPr>
            <w:tcW w:w="2304" w:type="dxa"/>
          </w:tcPr>
          <w:p w14:paraId="1CC20227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59D95C92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02C1350B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491C9EF8" w14:textId="77777777" w:rsidR="00F03B5C" w:rsidRDefault="00F03B5C">
            <w:pPr>
              <w:pStyle w:val="Tabletext"/>
            </w:pPr>
          </w:p>
        </w:tc>
      </w:tr>
      <w:tr w:rsidR="00F03B5C" w14:paraId="05BCBD9E" w14:textId="77777777">
        <w:tc>
          <w:tcPr>
            <w:tcW w:w="2304" w:type="dxa"/>
          </w:tcPr>
          <w:p w14:paraId="511D1352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637B0C6D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0298910F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3201AFA9" w14:textId="77777777" w:rsidR="00F03B5C" w:rsidRDefault="00F03B5C">
            <w:pPr>
              <w:pStyle w:val="Tabletext"/>
            </w:pPr>
          </w:p>
        </w:tc>
      </w:tr>
      <w:tr w:rsidR="00F03B5C" w14:paraId="3BF51D2F" w14:textId="77777777">
        <w:tc>
          <w:tcPr>
            <w:tcW w:w="2304" w:type="dxa"/>
          </w:tcPr>
          <w:p w14:paraId="34C30B00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3989C61C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7581E21B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12CC2005" w14:textId="77777777" w:rsidR="00F03B5C" w:rsidRDefault="00F03B5C">
            <w:pPr>
              <w:pStyle w:val="Tabletext"/>
            </w:pPr>
          </w:p>
        </w:tc>
      </w:tr>
    </w:tbl>
    <w:p w14:paraId="456D64D9" w14:textId="77777777" w:rsidR="00F03B5C" w:rsidRDefault="00F03B5C"/>
    <w:p w14:paraId="10C2AB55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736B5934" w14:textId="0AF95034" w:rsidR="004A480D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4A480D">
        <w:rPr>
          <w:noProof/>
        </w:rPr>
        <w:t>1.</w:t>
      </w:r>
      <w:r w:rsidR="004A480D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4A480D">
        <w:rPr>
          <w:noProof/>
        </w:rPr>
        <w:t>简介</w:t>
      </w:r>
      <w:r w:rsidR="004A480D">
        <w:rPr>
          <w:noProof/>
        </w:rPr>
        <w:tab/>
      </w:r>
      <w:r w:rsidR="004A480D">
        <w:rPr>
          <w:noProof/>
        </w:rPr>
        <w:fldChar w:fldCharType="begin"/>
      </w:r>
      <w:r w:rsidR="004A480D">
        <w:rPr>
          <w:noProof/>
        </w:rPr>
        <w:instrText xml:space="preserve"> PAGEREF _Toc60954307 \h </w:instrText>
      </w:r>
      <w:r w:rsidR="004A480D">
        <w:rPr>
          <w:noProof/>
        </w:rPr>
      </w:r>
      <w:r w:rsidR="004A480D">
        <w:rPr>
          <w:noProof/>
        </w:rPr>
        <w:fldChar w:fldCharType="separate"/>
      </w:r>
      <w:r w:rsidR="004A480D">
        <w:rPr>
          <w:noProof/>
        </w:rPr>
        <w:t>4</w:t>
      </w:r>
      <w:r w:rsidR="004A480D">
        <w:rPr>
          <w:noProof/>
        </w:rPr>
        <w:fldChar w:fldCharType="end"/>
      </w:r>
    </w:p>
    <w:p w14:paraId="784A06C4" w14:textId="5ECEA6D4" w:rsidR="004A480D" w:rsidRDefault="004A48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60063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60063">
        <w:rPr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_Toc60954308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F2762D" w14:textId="266C237D" w:rsidR="004A480D" w:rsidRDefault="004A48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60063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60063">
        <w:rPr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_Toc60954309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AC889E" w14:textId="4DCF163D" w:rsidR="004A480D" w:rsidRDefault="004A48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60063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60063">
        <w:rPr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_Toc60954310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02014C" w14:textId="05A2BB76" w:rsidR="004A480D" w:rsidRDefault="004A48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60063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60063">
        <w:rPr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_Toc60954311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F889AB" w14:textId="64AC1AD0" w:rsidR="004A480D" w:rsidRDefault="004A48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60063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60063">
        <w:rPr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_Toc60954312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C61C6C" w14:textId="2387D1EC" w:rsidR="004A480D" w:rsidRDefault="004A480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_Toc60954313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3D10A9" w14:textId="3E004916" w:rsidR="004A480D" w:rsidRDefault="004A480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_Toc60954314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B4EA6E" w14:textId="4D442F20" w:rsidR="004A480D" w:rsidRDefault="004A480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_Toc60954315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9238EE" w14:textId="3B3C2858" w:rsidR="004A480D" w:rsidRDefault="004A48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60063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60063">
        <w:rPr>
          <w:rFonts w:ascii="Arial" w:hAnsi="Arial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_Toc60954316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9EDA6D" w14:textId="1DB18D81" w:rsidR="004A480D" w:rsidRDefault="004A48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60063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60063">
        <w:rPr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_Toc60954317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2E6AE1" w14:textId="1013CAB0" w:rsidR="004A480D" w:rsidRDefault="004A480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60063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60063">
        <w:rPr>
          <w:rFonts w:ascii="Arial" w:hAnsi="Arial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_Toc60954318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C70710" w14:textId="52856D91" w:rsidR="004A480D" w:rsidRDefault="004A48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60063">
        <w:rPr>
          <w:rFonts w:ascii="Arial" w:hAnsi="Arial"/>
          <w:noProof/>
          <w:snapToGrid/>
          <w:lang w:eastAsia="en-US"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60063">
        <w:rPr>
          <w:rFonts w:ascii="Arial" w:hAnsi="Arial"/>
          <w:noProof/>
          <w:snapToGrid/>
          <w:lang w:eastAsia="en-US"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_Toc60954319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66DC09" w14:textId="50B870BB" w:rsidR="004A480D" w:rsidRDefault="004A48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60063">
        <w:rPr>
          <w:noProof/>
          <w:snapToGrid/>
          <w:lang w:eastAsia="en-US"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60063">
        <w:rPr>
          <w:noProof/>
          <w:snapToGrid/>
          <w:lang w:eastAsia="en-US"/>
        </w:rPr>
        <w:t>非功能</w:t>
      </w:r>
      <w:r w:rsidRPr="00760063">
        <w:rPr>
          <w:noProof/>
          <w:snapToGrid/>
        </w:rPr>
        <w:t>性</w:t>
      </w:r>
      <w:r w:rsidRPr="00760063">
        <w:rPr>
          <w:noProof/>
          <w:snapToGrid/>
          <w:lang w:eastAsia="en-US"/>
        </w:rPr>
        <w:t>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_Toc60954320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141C57" w14:textId="4562C862" w:rsidR="004A480D" w:rsidRDefault="004A480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_Toc60954321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3D0F3B" w14:textId="588FEBA1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8C4A8E">
        <w:rPr>
          <w:rFonts w:hint="eastAsia"/>
        </w:rPr>
        <w:lastRenderedPageBreak/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277E05DB" w14:textId="77777777" w:rsidR="00F03B5C" w:rsidRDefault="00F03B5C">
      <w:pPr>
        <w:pStyle w:val="1"/>
      </w:pPr>
      <w:bookmarkStart w:id="0" w:name="_Toc60954307"/>
      <w:r>
        <w:rPr>
          <w:rFonts w:hint="eastAsia"/>
        </w:rPr>
        <w:t>简介</w:t>
      </w:r>
      <w:bookmarkEnd w:id="0"/>
    </w:p>
    <w:p w14:paraId="4094F448" w14:textId="5E562F4F" w:rsidR="00E3688C" w:rsidRPr="00E3688C" w:rsidRDefault="00614542" w:rsidP="00E3688C">
      <w:pPr>
        <w:pStyle w:val="2"/>
        <w:rPr>
          <w:snapToGrid/>
          <w:lang w:eastAsia="en-US"/>
        </w:rPr>
      </w:pPr>
      <w:bookmarkStart w:id="1" w:name="_Toc60954308"/>
      <w:r>
        <w:rPr>
          <w:rFonts w:hint="eastAsia"/>
          <w:snapToGrid/>
          <w:lang w:eastAsia="en-US"/>
        </w:rPr>
        <w:t>目的</w:t>
      </w:r>
      <w:bookmarkEnd w:id="1"/>
    </w:p>
    <w:p w14:paraId="63B0B31C" w14:textId="3D52DB2C" w:rsidR="00E3688C" w:rsidRPr="00E3688C" w:rsidRDefault="00E3688C" w:rsidP="00614542">
      <w:pPr>
        <w:spacing w:after="120"/>
        <w:ind w:left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本系统测试报告阐述了</w:t>
      </w:r>
      <w:r>
        <w:rPr>
          <w:rFonts w:ascii="Times New Roman" w:hint="eastAsia"/>
          <w:iCs/>
          <w:snapToGrid/>
        </w:rPr>
        <w:t>M</w:t>
      </w:r>
      <w:r>
        <w:rPr>
          <w:rFonts w:ascii="Times New Roman"/>
          <w:iCs/>
          <w:snapToGrid/>
        </w:rPr>
        <w:t>y PC Logo</w:t>
      </w:r>
      <w:r>
        <w:rPr>
          <w:rFonts w:ascii="Times New Roman" w:hint="eastAsia"/>
          <w:iCs/>
          <w:snapToGrid/>
        </w:rPr>
        <w:t>软件的系统测试结果（包括需求覆盖率等）以及缺陷分析。</w:t>
      </w:r>
    </w:p>
    <w:p w14:paraId="1AA56EA6" w14:textId="77777777"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60954309"/>
      <w:r>
        <w:rPr>
          <w:rFonts w:hint="eastAsia"/>
          <w:snapToGrid/>
          <w:lang w:eastAsia="en-US"/>
        </w:rPr>
        <w:t>范围</w:t>
      </w:r>
      <w:bookmarkEnd w:id="2"/>
    </w:p>
    <w:p w14:paraId="091043BA" w14:textId="54BF8B14" w:rsidR="00E3688C" w:rsidRPr="00E3688C" w:rsidRDefault="00E3688C" w:rsidP="00614542">
      <w:pPr>
        <w:spacing w:after="120"/>
        <w:ind w:left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测试报告的测试项目为上海交通大学软件工程原理课程第</w:t>
      </w:r>
      <w:r>
        <w:rPr>
          <w:rFonts w:ascii="Times New Roman" w:hint="eastAsia"/>
          <w:iCs/>
          <w:snapToGrid/>
        </w:rPr>
        <w:t>1</w:t>
      </w:r>
      <w:r>
        <w:rPr>
          <w:rFonts w:ascii="Times New Roman"/>
          <w:iCs/>
          <w:snapToGrid/>
        </w:rPr>
        <w:t>4</w:t>
      </w:r>
      <w:r>
        <w:rPr>
          <w:rFonts w:ascii="Times New Roman" w:hint="eastAsia"/>
          <w:iCs/>
          <w:snapToGrid/>
        </w:rPr>
        <w:t>小组的课程项目：</w:t>
      </w:r>
      <w:r>
        <w:rPr>
          <w:rFonts w:ascii="Times New Roman" w:hint="eastAsia"/>
          <w:iCs/>
          <w:snapToGrid/>
        </w:rPr>
        <w:t>M</w:t>
      </w:r>
      <w:r>
        <w:rPr>
          <w:rFonts w:ascii="Times New Roman"/>
          <w:iCs/>
          <w:snapToGrid/>
        </w:rPr>
        <w:t>y PC Logo</w:t>
      </w:r>
      <w:r>
        <w:rPr>
          <w:rFonts w:ascii="Times New Roman" w:hint="eastAsia"/>
          <w:iCs/>
          <w:snapToGrid/>
        </w:rPr>
        <w:t>。本测试报告中执行的测试定义于《系统测试用例》</w:t>
      </w:r>
      <w:r w:rsidR="00ED0F3C">
        <w:rPr>
          <w:rFonts w:ascii="Times New Roman" w:hint="eastAsia"/>
          <w:iCs/>
          <w:snapToGrid/>
        </w:rPr>
        <w:t>[</w:t>
      </w:r>
      <w:r w:rsidR="00ED0F3C">
        <w:rPr>
          <w:rFonts w:ascii="Times New Roman"/>
          <w:iCs/>
          <w:snapToGrid/>
        </w:rPr>
        <w:t>5]</w:t>
      </w:r>
      <w:r>
        <w:rPr>
          <w:rFonts w:ascii="Times New Roman" w:hint="eastAsia"/>
          <w:iCs/>
          <w:snapToGrid/>
        </w:rPr>
        <w:t>中。</w:t>
      </w:r>
      <w:r w:rsidR="0068355C">
        <w:rPr>
          <w:rFonts w:ascii="Times New Roman" w:hint="eastAsia"/>
          <w:iCs/>
          <w:snapToGrid/>
        </w:rPr>
        <w:t>本测试报告用于分析该软件性能及其对需求的满足情况。</w:t>
      </w:r>
    </w:p>
    <w:p w14:paraId="2B2CECCD" w14:textId="77777777" w:rsidR="00614542" w:rsidRPr="00614542" w:rsidRDefault="00614542" w:rsidP="00614542">
      <w:pPr>
        <w:pStyle w:val="2"/>
        <w:rPr>
          <w:snapToGrid/>
        </w:rPr>
      </w:pPr>
      <w:bookmarkStart w:id="3" w:name="_Toc60954310"/>
      <w:r w:rsidRPr="00614542">
        <w:rPr>
          <w:rFonts w:hint="eastAsia"/>
          <w:snapToGrid/>
        </w:rPr>
        <w:t>定义、首字母缩写词和缩略语</w:t>
      </w:r>
      <w:bookmarkEnd w:id="3"/>
    </w:p>
    <w:p w14:paraId="35424F32" w14:textId="67B82639" w:rsidR="0068355C" w:rsidRPr="0068355C" w:rsidRDefault="0068355C" w:rsidP="00614542">
      <w:pPr>
        <w:spacing w:after="120"/>
        <w:ind w:left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参见《</w:t>
      </w:r>
      <w:r>
        <w:rPr>
          <w:rFonts w:ascii="Times New Roman"/>
          <w:iCs/>
          <w:snapToGrid/>
        </w:rPr>
        <w:t>PC Logo</w:t>
      </w:r>
      <w:r>
        <w:rPr>
          <w:rFonts w:ascii="Times New Roman" w:hint="eastAsia"/>
          <w:iCs/>
          <w:snapToGrid/>
        </w:rPr>
        <w:t>系统术语表》</w:t>
      </w:r>
      <w:r w:rsidR="00ED0F3C">
        <w:rPr>
          <w:rFonts w:ascii="Times New Roman" w:hint="eastAsia"/>
          <w:iCs/>
          <w:snapToGrid/>
        </w:rPr>
        <w:t>[</w:t>
      </w:r>
      <w:r w:rsidR="00ED0F3C">
        <w:rPr>
          <w:rFonts w:ascii="Times New Roman"/>
          <w:iCs/>
          <w:snapToGrid/>
        </w:rPr>
        <w:t>3]</w:t>
      </w:r>
      <w:r>
        <w:rPr>
          <w:rFonts w:ascii="Times New Roman" w:hint="eastAsia"/>
          <w:iCs/>
          <w:snapToGrid/>
        </w:rPr>
        <w:t>。</w:t>
      </w:r>
    </w:p>
    <w:p w14:paraId="110F7ECE" w14:textId="77777777" w:rsidR="00614542" w:rsidRPr="00614542" w:rsidRDefault="00614542" w:rsidP="00614542">
      <w:pPr>
        <w:pStyle w:val="2"/>
        <w:rPr>
          <w:snapToGrid/>
          <w:lang w:eastAsia="en-US"/>
        </w:rPr>
      </w:pPr>
      <w:bookmarkStart w:id="4" w:name="_Toc60954311"/>
      <w:r w:rsidRPr="000B2529">
        <w:rPr>
          <w:rFonts w:hint="eastAsia"/>
          <w:snapToGrid/>
          <w:lang w:eastAsia="en-US"/>
        </w:rPr>
        <w:t>参考资料</w:t>
      </w:r>
      <w:bookmarkEnd w:id="4"/>
    </w:p>
    <w:p w14:paraId="6FE7C79E" w14:textId="77777777" w:rsidR="0068355C" w:rsidRPr="0068355C" w:rsidRDefault="0068355C" w:rsidP="0068355C">
      <w:pPr>
        <w:spacing w:after="120"/>
        <w:ind w:left="720"/>
        <w:rPr>
          <w:rFonts w:ascii="Times New Roman"/>
          <w:iCs/>
          <w:snapToGrid/>
        </w:rPr>
      </w:pPr>
      <w:r w:rsidRPr="0068355C">
        <w:rPr>
          <w:rFonts w:ascii="Times New Roman" w:hint="eastAsia"/>
          <w:iCs/>
          <w:snapToGrid/>
        </w:rPr>
        <w:t>[1]</w:t>
      </w:r>
      <w:r w:rsidRPr="0068355C">
        <w:rPr>
          <w:rFonts w:ascii="Times New Roman" w:hint="eastAsia"/>
          <w:iCs/>
          <w:snapToGrid/>
        </w:rPr>
        <w:t>沈备军</w:t>
      </w:r>
      <w:r w:rsidRPr="0068355C">
        <w:rPr>
          <w:rFonts w:ascii="Times New Roman" w:hint="eastAsia"/>
          <w:iCs/>
          <w:snapToGrid/>
        </w:rPr>
        <w:t>,</w:t>
      </w:r>
      <w:r w:rsidRPr="0068355C">
        <w:rPr>
          <w:rFonts w:ascii="Times New Roman" w:hint="eastAsia"/>
          <w:iCs/>
          <w:snapToGrid/>
        </w:rPr>
        <w:t>陈昊鹏</w:t>
      </w:r>
      <w:r w:rsidRPr="0068355C">
        <w:rPr>
          <w:rFonts w:ascii="Times New Roman" w:hint="eastAsia"/>
          <w:iCs/>
          <w:snapToGrid/>
        </w:rPr>
        <w:t>,</w:t>
      </w:r>
      <w:r w:rsidRPr="0068355C">
        <w:rPr>
          <w:rFonts w:ascii="Times New Roman" w:hint="eastAsia"/>
          <w:iCs/>
          <w:snapToGrid/>
        </w:rPr>
        <w:t>陈雨亭</w:t>
      </w:r>
      <w:r w:rsidRPr="0068355C">
        <w:rPr>
          <w:rFonts w:ascii="Times New Roman" w:hint="eastAsia"/>
          <w:iCs/>
          <w:snapToGrid/>
        </w:rPr>
        <w:t>.</w:t>
      </w:r>
      <w:r w:rsidRPr="0068355C">
        <w:rPr>
          <w:rFonts w:ascii="Times New Roman" w:hint="eastAsia"/>
          <w:iCs/>
          <w:snapToGrid/>
        </w:rPr>
        <w:t>软件工程原理</w:t>
      </w:r>
      <w:r w:rsidRPr="0068355C">
        <w:rPr>
          <w:rFonts w:ascii="Times New Roman" w:hint="eastAsia"/>
          <w:iCs/>
          <w:snapToGrid/>
        </w:rPr>
        <w:t>[M].</w:t>
      </w:r>
      <w:r w:rsidRPr="0068355C">
        <w:rPr>
          <w:rFonts w:ascii="Times New Roman" w:hint="eastAsia"/>
          <w:iCs/>
          <w:snapToGrid/>
        </w:rPr>
        <w:t>北京</w:t>
      </w:r>
      <w:r w:rsidRPr="0068355C">
        <w:rPr>
          <w:rFonts w:ascii="Times New Roman" w:hint="eastAsia"/>
          <w:iCs/>
          <w:snapToGrid/>
        </w:rPr>
        <w:t>:</w:t>
      </w:r>
      <w:r w:rsidRPr="0068355C">
        <w:rPr>
          <w:rFonts w:ascii="Times New Roman" w:hint="eastAsia"/>
          <w:iCs/>
          <w:snapToGrid/>
        </w:rPr>
        <w:t>高等教育出版社</w:t>
      </w:r>
      <w:r w:rsidRPr="0068355C">
        <w:rPr>
          <w:rFonts w:ascii="Times New Roman" w:hint="eastAsia"/>
          <w:iCs/>
          <w:snapToGrid/>
        </w:rPr>
        <w:t>,2013:104-107.</w:t>
      </w:r>
    </w:p>
    <w:p w14:paraId="29E1E75E" w14:textId="5206FAF7" w:rsidR="0068355C" w:rsidRPr="0068355C" w:rsidRDefault="0068355C" w:rsidP="0068355C">
      <w:pPr>
        <w:spacing w:after="120"/>
        <w:ind w:left="720"/>
        <w:rPr>
          <w:rFonts w:ascii="Times New Roman"/>
          <w:iCs/>
          <w:snapToGrid/>
        </w:rPr>
      </w:pPr>
      <w:r w:rsidRPr="0068355C">
        <w:rPr>
          <w:rFonts w:ascii="Times New Roman" w:hint="eastAsia"/>
          <w:iCs/>
          <w:snapToGrid/>
        </w:rPr>
        <w:t>[2]</w:t>
      </w:r>
      <w:r>
        <w:rPr>
          <w:rFonts w:ascii="Times New Roman" w:hint="eastAsia"/>
          <w:iCs/>
          <w:snapToGrid/>
        </w:rPr>
        <w:t>系统测试报告</w:t>
      </w:r>
      <w:r w:rsidRPr="0068355C">
        <w:rPr>
          <w:rFonts w:ascii="Times New Roman" w:hint="eastAsia"/>
          <w:iCs/>
          <w:snapToGrid/>
        </w:rPr>
        <w:t>示例</w:t>
      </w:r>
      <w:r>
        <w:rPr>
          <w:rFonts w:ascii="Times New Roman" w:hint="eastAsia"/>
          <w:iCs/>
          <w:snapToGrid/>
        </w:rPr>
        <w:t>.</w:t>
      </w:r>
      <w:r w:rsidRPr="0068355C">
        <w:rPr>
          <w:rFonts w:ascii="Times New Roman"/>
          <w:iCs/>
          <w:snapToGrid/>
        </w:rPr>
        <w:t>CourseReg_DOC/3_construction/construction_c2/test_report_v2.htm</w:t>
      </w:r>
    </w:p>
    <w:p w14:paraId="5A75DB70" w14:textId="77777777" w:rsidR="0068355C" w:rsidRPr="0068355C" w:rsidRDefault="0068355C" w:rsidP="0068355C">
      <w:pPr>
        <w:spacing w:after="120"/>
        <w:ind w:left="720"/>
        <w:rPr>
          <w:rFonts w:ascii="Times New Roman"/>
          <w:iCs/>
          <w:snapToGrid/>
        </w:rPr>
      </w:pPr>
      <w:r w:rsidRPr="0068355C">
        <w:rPr>
          <w:rFonts w:ascii="Times New Roman" w:hint="eastAsia"/>
          <w:iCs/>
          <w:snapToGrid/>
        </w:rPr>
        <w:t xml:space="preserve">[3]PC Logo </w:t>
      </w:r>
      <w:r w:rsidRPr="0068355C">
        <w:rPr>
          <w:rFonts w:ascii="Times New Roman" w:hint="eastAsia"/>
          <w:iCs/>
          <w:snapToGrid/>
        </w:rPr>
        <w:t>系统术语表</w:t>
      </w:r>
      <w:r w:rsidRPr="0068355C">
        <w:rPr>
          <w:rFonts w:ascii="Times New Roman" w:hint="eastAsia"/>
          <w:iCs/>
          <w:snapToGrid/>
        </w:rPr>
        <w:t>.v1.0.</w:t>
      </w:r>
      <w:r w:rsidRPr="0068355C">
        <w:rPr>
          <w:rFonts w:ascii="Times New Roman" w:hint="eastAsia"/>
          <w:iCs/>
          <w:snapToGrid/>
        </w:rPr>
        <w:t>上海</w:t>
      </w:r>
      <w:r w:rsidRPr="0068355C">
        <w:rPr>
          <w:rFonts w:ascii="Times New Roman" w:hint="eastAsia"/>
          <w:iCs/>
          <w:snapToGrid/>
        </w:rPr>
        <w:t>:</w:t>
      </w:r>
      <w:r w:rsidRPr="0068355C">
        <w:rPr>
          <w:rFonts w:ascii="Times New Roman" w:hint="eastAsia"/>
          <w:iCs/>
          <w:snapToGrid/>
        </w:rPr>
        <w:t>上海交通大学</w:t>
      </w:r>
      <w:r w:rsidRPr="0068355C">
        <w:rPr>
          <w:rFonts w:ascii="Times New Roman" w:hint="eastAsia"/>
          <w:iCs/>
          <w:snapToGrid/>
        </w:rPr>
        <w:t>,2020-09-26.</w:t>
      </w:r>
    </w:p>
    <w:p w14:paraId="64949429" w14:textId="4C3D4C84" w:rsidR="0068355C" w:rsidRDefault="0068355C" w:rsidP="0068355C">
      <w:pPr>
        <w:spacing w:after="120"/>
        <w:ind w:left="720"/>
        <w:rPr>
          <w:rFonts w:ascii="Times New Roman"/>
          <w:iCs/>
          <w:snapToGrid/>
        </w:rPr>
      </w:pPr>
      <w:r w:rsidRPr="0068355C">
        <w:rPr>
          <w:rFonts w:ascii="Times New Roman" w:hint="eastAsia"/>
          <w:iCs/>
          <w:snapToGrid/>
        </w:rPr>
        <w:t>[</w:t>
      </w:r>
      <w:r>
        <w:rPr>
          <w:rFonts w:ascii="Times New Roman"/>
          <w:iCs/>
          <w:snapToGrid/>
        </w:rPr>
        <w:t>4</w:t>
      </w:r>
      <w:r w:rsidRPr="0068355C">
        <w:rPr>
          <w:rFonts w:ascii="Times New Roman" w:hint="eastAsia"/>
          <w:iCs/>
          <w:snapToGrid/>
        </w:rPr>
        <w:t xml:space="preserve">]PC Logo </w:t>
      </w:r>
      <w:r w:rsidRPr="0068355C">
        <w:rPr>
          <w:rFonts w:ascii="Times New Roman" w:hint="eastAsia"/>
          <w:iCs/>
          <w:snapToGrid/>
        </w:rPr>
        <w:t>软件需求规约</w:t>
      </w:r>
      <w:r w:rsidRPr="0068355C">
        <w:rPr>
          <w:rFonts w:ascii="Times New Roman" w:hint="eastAsia"/>
          <w:iCs/>
          <w:snapToGrid/>
        </w:rPr>
        <w:t>.v1.1.</w:t>
      </w:r>
      <w:r w:rsidRPr="0068355C">
        <w:rPr>
          <w:rFonts w:ascii="Times New Roman" w:hint="eastAsia"/>
          <w:iCs/>
          <w:snapToGrid/>
        </w:rPr>
        <w:t>上海</w:t>
      </w:r>
      <w:r w:rsidRPr="0068355C">
        <w:rPr>
          <w:rFonts w:ascii="Times New Roman" w:hint="eastAsia"/>
          <w:iCs/>
          <w:snapToGrid/>
        </w:rPr>
        <w:t>:</w:t>
      </w:r>
      <w:r w:rsidRPr="0068355C">
        <w:rPr>
          <w:rFonts w:ascii="Times New Roman" w:hint="eastAsia"/>
          <w:iCs/>
          <w:snapToGrid/>
        </w:rPr>
        <w:t>上海交通大学</w:t>
      </w:r>
      <w:r w:rsidRPr="0068355C">
        <w:rPr>
          <w:rFonts w:ascii="Times New Roman" w:hint="eastAsia"/>
          <w:iCs/>
          <w:snapToGrid/>
        </w:rPr>
        <w:t>,2020-10-08.</w:t>
      </w:r>
    </w:p>
    <w:p w14:paraId="66AD41B0" w14:textId="2955895F" w:rsidR="0068355C" w:rsidRPr="0068355C" w:rsidRDefault="0068355C" w:rsidP="0068355C">
      <w:pPr>
        <w:spacing w:after="120"/>
        <w:ind w:left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[</w:t>
      </w:r>
      <w:r>
        <w:rPr>
          <w:rFonts w:ascii="Times New Roman"/>
          <w:iCs/>
          <w:snapToGrid/>
        </w:rPr>
        <w:t>5]</w:t>
      </w:r>
      <w:r w:rsidR="00ED0F3C">
        <w:rPr>
          <w:rFonts w:ascii="Times New Roman"/>
          <w:iCs/>
          <w:snapToGrid/>
        </w:rPr>
        <w:t>PC Logo</w:t>
      </w:r>
      <w:r>
        <w:rPr>
          <w:rFonts w:ascii="Times New Roman" w:hint="eastAsia"/>
          <w:iCs/>
          <w:snapToGrid/>
        </w:rPr>
        <w:t>系统测试用例</w:t>
      </w:r>
      <w:r w:rsidR="00ED0F3C">
        <w:rPr>
          <w:rFonts w:ascii="Times New Roman" w:hint="eastAsia"/>
          <w:iCs/>
          <w:snapToGrid/>
        </w:rPr>
        <w:t>.</w:t>
      </w:r>
      <w:r w:rsidR="00ED0F3C">
        <w:rPr>
          <w:rFonts w:ascii="Times New Roman"/>
          <w:iCs/>
          <w:snapToGrid/>
        </w:rPr>
        <w:t>v1.1.</w:t>
      </w:r>
      <w:r w:rsidR="00ED0F3C">
        <w:rPr>
          <w:rFonts w:ascii="Times New Roman" w:hint="eastAsia"/>
          <w:iCs/>
          <w:snapToGrid/>
        </w:rPr>
        <w:t>上海</w:t>
      </w:r>
      <w:r w:rsidR="00ED0F3C">
        <w:rPr>
          <w:rFonts w:ascii="Times New Roman" w:hint="eastAsia"/>
          <w:iCs/>
          <w:snapToGrid/>
        </w:rPr>
        <w:t>:</w:t>
      </w:r>
      <w:r w:rsidR="00ED0F3C">
        <w:rPr>
          <w:rFonts w:ascii="Times New Roman" w:hint="eastAsia"/>
          <w:iCs/>
          <w:snapToGrid/>
        </w:rPr>
        <w:t>上海交通大学</w:t>
      </w:r>
      <w:r w:rsidR="00ED0F3C">
        <w:rPr>
          <w:rFonts w:ascii="Times New Roman" w:hint="eastAsia"/>
          <w:iCs/>
          <w:snapToGrid/>
        </w:rPr>
        <w:t>,</w:t>
      </w:r>
      <w:r w:rsidR="00ED0F3C">
        <w:rPr>
          <w:rFonts w:ascii="Times New Roman"/>
          <w:iCs/>
          <w:snapToGrid/>
        </w:rPr>
        <w:t>2020-12-30.</w:t>
      </w:r>
    </w:p>
    <w:p w14:paraId="4A1077FE" w14:textId="77777777" w:rsidR="00614542" w:rsidRPr="000B2529" w:rsidRDefault="00614542" w:rsidP="00614542">
      <w:pPr>
        <w:pStyle w:val="2"/>
        <w:rPr>
          <w:snapToGrid/>
          <w:lang w:eastAsia="en-US"/>
        </w:rPr>
      </w:pPr>
      <w:bookmarkStart w:id="5" w:name="_Toc60954312"/>
      <w:r>
        <w:rPr>
          <w:rFonts w:hint="eastAsia"/>
          <w:snapToGrid/>
          <w:lang w:eastAsia="en-US"/>
        </w:rPr>
        <w:t>概述</w:t>
      </w:r>
      <w:bookmarkEnd w:id="5"/>
    </w:p>
    <w:p w14:paraId="4A82DD5E" w14:textId="20FDB6C9" w:rsidR="00ED0F3C" w:rsidRPr="00ED0F3C" w:rsidRDefault="00ED0F3C" w:rsidP="00614542">
      <w:pPr>
        <w:spacing w:after="120"/>
        <w:ind w:left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本系统测试报告依次阐述了</w:t>
      </w:r>
      <w:r>
        <w:rPr>
          <w:rFonts w:ascii="Times New Roman" w:hint="eastAsia"/>
          <w:iCs/>
          <w:snapToGrid/>
        </w:rPr>
        <w:t>P</w:t>
      </w:r>
      <w:r>
        <w:rPr>
          <w:rFonts w:ascii="Times New Roman"/>
          <w:iCs/>
          <w:snapToGrid/>
        </w:rPr>
        <w:t>C Logo</w:t>
      </w:r>
      <w:r>
        <w:rPr>
          <w:rFonts w:ascii="Times New Roman" w:hint="eastAsia"/>
          <w:iCs/>
          <w:snapToGrid/>
        </w:rPr>
        <w:t>项目进行系统测试的测试概要、测试环境、测试结果及分析（包括需求覆盖率及缺陷分布、缺陷严重程度）、缺陷清单以及测试结论与建议。</w:t>
      </w:r>
    </w:p>
    <w:p w14:paraId="21992C48" w14:textId="77777777" w:rsidR="00F03B5C" w:rsidRDefault="00F03B5C">
      <w:pPr>
        <w:pStyle w:val="1"/>
      </w:pPr>
      <w:bookmarkStart w:id="6" w:name="_Toc60954313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14:paraId="452D1D93" w14:textId="77777777" w:rsidR="005566E0" w:rsidRDefault="00ED0F3C" w:rsidP="004B0E53">
      <w:pPr>
        <w:pStyle w:val="InfoBlue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本项目的系统测试于</w:t>
      </w:r>
      <w:r>
        <w:rPr>
          <w:rFonts w:hint="eastAsia"/>
          <w:i w:val="0"/>
          <w:iCs/>
          <w:color w:val="auto"/>
        </w:rPr>
        <w:t>2</w:t>
      </w:r>
      <w:r>
        <w:rPr>
          <w:i w:val="0"/>
          <w:iCs/>
          <w:color w:val="auto"/>
        </w:rPr>
        <w:t>020-12-25</w:t>
      </w:r>
      <w:r>
        <w:rPr>
          <w:rFonts w:hint="eastAsia"/>
          <w:i w:val="0"/>
          <w:iCs/>
          <w:color w:val="auto"/>
        </w:rPr>
        <w:t>开始进行，于</w:t>
      </w:r>
      <w:r>
        <w:rPr>
          <w:rFonts w:hint="eastAsia"/>
          <w:i w:val="0"/>
          <w:iCs/>
          <w:color w:val="auto"/>
        </w:rPr>
        <w:t>2</w:t>
      </w:r>
      <w:r>
        <w:rPr>
          <w:i w:val="0"/>
          <w:iCs/>
          <w:color w:val="auto"/>
        </w:rPr>
        <w:t>021-1-</w:t>
      </w:r>
      <w:r w:rsidR="005566E0">
        <w:rPr>
          <w:i w:val="0"/>
          <w:iCs/>
          <w:color w:val="auto"/>
        </w:rPr>
        <w:t>3</w:t>
      </w:r>
      <w:r w:rsidR="005566E0">
        <w:rPr>
          <w:rFonts w:hint="eastAsia"/>
          <w:i w:val="0"/>
          <w:iCs/>
          <w:color w:val="auto"/>
        </w:rPr>
        <w:t>全部结束。测试地点为上海交通大学。测试人员包括项目小组的所有成员。</w:t>
      </w:r>
    </w:p>
    <w:p w14:paraId="0C44803B" w14:textId="53476631" w:rsidR="004B0E53" w:rsidRDefault="005566E0" w:rsidP="004B0E53">
      <w:pPr>
        <w:pStyle w:val="InfoBlue"/>
      </w:pPr>
      <w:r>
        <w:rPr>
          <w:rFonts w:hint="eastAsia"/>
          <w:i w:val="0"/>
          <w:iCs/>
          <w:color w:val="auto"/>
        </w:rPr>
        <w:t>进行系统测试时，主要采取黑盒测试的方法，对项目是否满足所有功能性需求以及非功能性需求（包括性能、易用性、兼容性）等进行了测试。</w:t>
      </w:r>
    </w:p>
    <w:p w14:paraId="3AF80225" w14:textId="77777777" w:rsidR="004B0E53" w:rsidRDefault="004B0E53" w:rsidP="004B0E53">
      <w:pPr>
        <w:pStyle w:val="1"/>
      </w:pPr>
      <w:bookmarkStart w:id="7" w:name="_Toc60954314"/>
      <w:r>
        <w:rPr>
          <w:rFonts w:hint="eastAsia"/>
        </w:rPr>
        <w:t>测试环境</w:t>
      </w:r>
      <w:bookmarkEnd w:id="7"/>
    </w:p>
    <w:p w14:paraId="0A5D5685" w14:textId="77777777" w:rsidR="005566E0" w:rsidRDefault="005566E0" w:rsidP="00B01E70">
      <w:pPr>
        <w:pStyle w:val="InfoBlue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本项目的系统测试环境为个人笔记本电脑，具体配置如下：</w:t>
      </w:r>
    </w:p>
    <w:p w14:paraId="3AE9448A" w14:textId="77777777" w:rsidR="005566E0" w:rsidRDefault="005566E0" w:rsidP="00B01E70">
      <w:pPr>
        <w:pStyle w:val="InfoBlue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操作系统：</w:t>
      </w:r>
      <w:r>
        <w:rPr>
          <w:rFonts w:hint="eastAsia"/>
          <w:i w:val="0"/>
          <w:iCs/>
          <w:color w:val="auto"/>
        </w:rPr>
        <w:t>W</w:t>
      </w:r>
      <w:r>
        <w:rPr>
          <w:i w:val="0"/>
          <w:iCs/>
          <w:color w:val="auto"/>
        </w:rPr>
        <w:t>indows10</w:t>
      </w:r>
      <w:r>
        <w:rPr>
          <w:rFonts w:hint="eastAsia"/>
          <w:i w:val="0"/>
          <w:iCs/>
          <w:color w:val="auto"/>
        </w:rPr>
        <w:t>家庭版；</w:t>
      </w:r>
    </w:p>
    <w:p w14:paraId="15F16723" w14:textId="77777777" w:rsidR="008025D2" w:rsidRDefault="005566E0" w:rsidP="00B01E70">
      <w:pPr>
        <w:pStyle w:val="InfoBlue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处理器：</w:t>
      </w:r>
      <w:r>
        <w:rPr>
          <w:rFonts w:hint="eastAsia"/>
          <w:i w:val="0"/>
          <w:iCs/>
          <w:color w:val="auto"/>
        </w:rPr>
        <w:t>I</w:t>
      </w:r>
      <w:r>
        <w:rPr>
          <w:i w:val="0"/>
          <w:iCs/>
          <w:color w:val="auto"/>
        </w:rPr>
        <w:t xml:space="preserve">ntel Core </w:t>
      </w:r>
      <w:r w:rsidR="008025D2">
        <w:rPr>
          <w:i w:val="0"/>
          <w:iCs/>
          <w:color w:val="auto"/>
        </w:rPr>
        <w:t>i5-7300HQ CPU @ 2.50GHz 2.50GHx;</w:t>
      </w:r>
    </w:p>
    <w:p w14:paraId="46E8673D" w14:textId="77777777" w:rsidR="008025D2" w:rsidRDefault="008025D2" w:rsidP="00B01E70">
      <w:pPr>
        <w:pStyle w:val="InfoBlue"/>
        <w:rPr>
          <w:i w:val="0"/>
          <w:iCs/>
          <w:color w:val="auto"/>
        </w:rPr>
      </w:pPr>
      <w:r>
        <w:rPr>
          <w:i w:val="0"/>
          <w:iCs/>
          <w:color w:val="auto"/>
        </w:rPr>
        <w:t>g++</w:t>
      </w:r>
      <w:r>
        <w:rPr>
          <w:rFonts w:hint="eastAsia"/>
          <w:i w:val="0"/>
          <w:iCs/>
          <w:color w:val="auto"/>
        </w:rPr>
        <w:t>版本：</w:t>
      </w:r>
      <w:r>
        <w:rPr>
          <w:rFonts w:hint="eastAsia"/>
          <w:i w:val="0"/>
          <w:iCs/>
          <w:color w:val="auto"/>
        </w:rPr>
        <w:t>9</w:t>
      </w:r>
      <w:r>
        <w:rPr>
          <w:i w:val="0"/>
          <w:iCs/>
          <w:color w:val="auto"/>
        </w:rPr>
        <w:t>.2.0</w:t>
      </w:r>
      <w:r>
        <w:rPr>
          <w:rFonts w:hint="eastAsia"/>
          <w:i w:val="0"/>
          <w:iCs/>
          <w:color w:val="auto"/>
        </w:rPr>
        <w:t>；</w:t>
      </w:r>
    </w:p>
    <w:p w14:paraId="57770D72" w14:textId="014EB9FB" w:rsidR="00F03B5C" w:rsidRDefault="008025D2" w:rsidP="00B01E70">
      <w:pPr>
        <w:pStyle w:val="InfoBlue"/>
      </w:pPr>
      <w:r>
        <w:rPr>
          <w:rFonts w:hint="eastAsia"/>
          <w:i w:val="0"/>
          <w:iCs/>
          <w:color w:val="auto"/>
        </w:rPr>
        <w:t>Q</w:t>
      </w:r>
      <w:r>
        <w:rPr>
          <w:i w:val="0"/>
          <w:iCs/>
          <w:color w:val="auto"/>
        </w:rPr>
        <w:t>t</w:t>
      </w:r>
      <w:r>
        <w:rPr>
          <w:rFonts w:hint="eastAsia"/>
          <w:i w:val="0"/>
          <w:iCs/>
          <w:color w:val="auto"/>
        </w:rPr>
        <w:t>版本：</w:t>
      </w:r>
      <w:r>
        <w:rPr>
          <w:rFonts w:hint="eastAsia"/>
          <w:i w:val="0"/>
          <w:iCs/>
          <w:color w:val="auto"/>
        </w:rPr>
        <w:t>5</w:t>
      </w:r>
      <w:r>
        <w:rPr>
          <w:i w:val="0"/>
          <w:iCs/>
          <w:color w:val="auto"/>
        </w:rPr>
        <w:t>.12.0.</w:t>
      </w:r>
    </w:p>
    <w:p w14:paraId="0D4BBD9C" w14:textId="77777777" w:rsidR="00B01E70" w:rsidRDefault="00B01E70" w:rsidP="00B01E70">
      <w:pPr>
        <w:pStyle w:val="1"/>
      </w:pPr>
      <w:bookmarkStart w:id="8" w:name="_Toc60954315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14:paraId="19A296A9" w14:textId="77777777"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9" w:name="_Toc60954316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9"/>
    </w:p>
    <w:p w14:paraId="2CCA329D" w14:textId="77777777"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14:paraId="0B62720C" w14:textId="77777777" w:rsidTr="00BF6954">
        <w:tc>
          <w:tcPr>
            <w:tcW w:w="3916" w:type="dxa"/>
            <w:gridSpan w:val="2"/>
            <w:shd w:val="clear" w:color="auto" w:fill="E7E6E6" w:themeFill="background2"/>
          </w:tcPr>
          <w:p w14:paraId="64048CD2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14:paraId="1D9B41B0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6833B7E7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14:paraId="23231740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143FAF2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14:paraId="6A2FD1F2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47961C23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14:paraId="64C241C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14:paraId="0583906D" w14:textId="77777777" w:rsidTr="00BF6954">
        <w:tc>
          <w:tcPr>
            <w:tcW w:w="993" w:type="dxa"/>
            <w:vMerge w:val="restart"/>
          </w:tcPr>
          <w:p w14:paraId="5ABDE86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lastRenderedPageBreak/>
              <w:t>功能项</w:t>
            </w:r>
          </w:p>
        </w:tc>
        <w:tc>
          <w:tcPr>
            <w:tcW w:w="2923" w:type="dxa"/>
          </w:tcPr>
          <w:p w14:paraId="4289EADF" w14:textId="4603981F" w:rsidR="00955DC2" w:rsidRPr="00BF6954" w:rsidRDefault="00E43BA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命令行操作</w:t>
            </w:r>
          </w:p>
        </w:tc>
        <w:tc>
          <w:tcPr>
            <w:tcW w:w="979" w:type="dxa"/>
          </w:tcPr>
          <w:p w14:paraId="400447FA" w14:textId="3ED6364C" w:rsidR="00955DC2" w:rsidRPr="00BF11EB" w:rsidRDefault="00E43BA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14:paraId="7F4A08EC" w14:textId="122CB520" w:rsidR="00955DC2" w:rsidRPr="00BF11EB" w:rsidRDefault="00E43BA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56455466" w14:textId="582D4E69" w:rsidR="00955DC2" w:rsidRPr="00BF11EB" w:rsidRDefault="00E43BA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3CC3A0E6" w14:textId="07234EEB" w:rsidR="00955DC2" w:rsidRPr="00BF11EB" w:rsidRDefault="00E43BA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.00%</w:t>
            </w:r>
          </w:p>
        </w:tc>
        <w:tc>
          <w:tcPr>
            <w:tcW w:w="1116" w:type="dxa"/>
          </w:tcPr>
          <w:p w14:paraId="38007B3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0B3A4D46" w14:textId="77777777" w:rsidTr="00BF6954">
        <w:tc>
          <w:tcPr>
            <w:tcW w:w="993" w:type="dxa"/>
            <w:vMerge/>
          </w:tcPr>
          <w:p w14:paraId="234855D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9126523" w14:textId="416357B1" w:rsidR="00955DC2" w:rsidRPr="00BF6954" w:rsidRDefault="00E43BA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命令文件操作</w:t>
            </w:r>
          </w:p>
        </w:tc>
        <w:tc>
          <w:tcPr>
            <w:tcW w:w="979" w:type="dxa"/>
          </w:tcPr>
          <w:p w14:paraId="41BEBA7E" w14:textId="7097317C" w:rsidR="00955DC2" w:rsidRPr="00BF11EB" w:rsidRDefault="00E43BA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</w:t>
            </w:r>
          </w:p>
        </w:tc>
        <w:tc>
          <w:tcPr>
            <w:tcW w:w="1116" w:type="dxa"/>
          </w:tcPr>
          <w:p w14:paraId="4D055840" w14:textId="660461F9" w:rsidR="00955DC2" w:rsidRPr="00BF11EB" w:rsidRDefault="00E43BA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61177F57" w14:textId="512F802C" w:rsidR="00955DC2" w:rsidRPr="00BF11EB" w:rsidRDefault="00E43BA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5D7D229E" w14:textId="3C612B61" w:rsidR="00955DC2" w:rsidRPr="00BF11EB" w:rsidRDefault="00E43BA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.00%</w:t>
            </w:r>
          </w:p>
        </w:tc>
        <w:tc>
          <w:tcPr>
            <w:tcW w:w="1116" w:type="dxa"/>
          </w:tcPr>
          <w:p w14:paraId="24A5E47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4723DFE7" w14:textId="77777777" w:rsidTr="00BF6954">
        <w:tc>
          <w:tcPr>
            <w:tcW w:w="993" w:type="dxa"/>
            <w:vMerge/>
          </w:tcPr>
          <w:p w14:paraId="56B33811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47AC283" w14:textId="6BA91863" w:rsidR="00955DC2" w:rsidRPr="00BF6954" w:rsidRDefault="00E43BA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双人单海龟协同绘图</w:t>
            </w:r>
          </w:p>
        </w:tc>
        <w:tc>
          <w:tcPr>
            <w:tcW w:w="979" w:type="dxa"/>
          </w:tcPr>
          <w:p w14:paraId="6484E95D" w14:textId="0368E0BD" w:rsidR="00955DC2" w:rsidRPr="00BF11EB" w:rsidRDefault="002938D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14:paraId="59F98374" w14:textId="5E85E7D8" w:rsidR="00955DC2" w:rsidRPr="00BF11EB" w:rsidRDefault="00E43BA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5434DDD8" w14:textId="4B9AB29E" w:rsidR="00955DC2" w:rsidRPr="00BF11EB" w:rsidRDefault="002938D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0B2F861B" w14:textId="5A5C0435" w:rsidR="00955DC2" w:rsidRPr="00BF11EB" w:rsidRDefault="002938D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  <w:r>
              <w:rPr>
                <w:rFonts w:ascii="Times New Roman"/>
                <w:snapToGrid/>
              </w:rPr>
              <w:t>5%</w:t>
            </w:r>
          </w:p>
        </w:tc>
        <w:tc>
          <w:tcPr>
            <w:tcW w:w="1116" w:type="dxa"/>
          </w:tcPr>
          <w:p w14:paraId="39387D18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8025D2" w14:paraId="045AA2C1" w14:textId="77777777" w:rsidTr="00BF6954">
        <w:tc>
          <w:tcPr>
            <w:tcW w:w="993" w:type="dxa"/>
            <w:vMerge/>
          </w:tcPr>
          <w:p w14:paraId="5555C878" w14:textId="77777777" w:rsidR="008025D2" w:rsidRPr="00BF6954" w:rsidRDefault="008025D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6F87DCE" w14:textId="2CE9EC32" w:rsidR="008025D2" w:rsidRPr="00BF6954" w:rsidRDefault="00E43BA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双人双海龟协同绘图</w:t>
            </w:r>
          </w:p>
        </w:tc>
        <w:tc>
          <w:tcPr>
            <w:tcW w:w="979" w:type="dxa"/>
          </w:tcPr>
          <w:p w14:paraId="15FF3C5A" w14:textId="5EA6FADE" w:rsidR="008025D2" w:rsidRPr="00BF11EB" w:rsidRDefault="00E43BA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7BBB0D7A" w14:textId="754292F2" w:rsidR="008025D2" w:rsidRPr="00BF11EB" w:rsidRDefault="00E43BA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5200F7C8" w14:textId="160C3265" w:rsidR="008025D2" w:rsidRPr="00BF11EB" w:rsidRDefault="00E43BA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0A2E943E" w14:textId="695672C3" w:rsidR="008025D2" w:rsidRPr="00BF11EB" w:rsidRDefault="00E43BA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.00%</w:t>
            </w:r>
          </w:p>
        </w:tc>
        <w:tc>
          <w:tcPr>
            <w:tcW w:w="1116" w:type="dxa"/>
          </w:tcPr>
          <w:p w14:paraId="37F9C72C" w14:textId="77777777" w:rsidR="008025D2" w:rsidRPr="00BF11EB" w:rsidRDefault="008025D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43BA6" w14:paraId="3339FA27" w14:textId="77777777" w:rsidTr="00BF6954">
        <w:tc>
          <w:tcPr>
            <w:tcW w:w="993" w:type="dxa"/>
            <w:vMerge/>
          </w:tcPr>
          <w:p w14:paraId="72D38646" w14:textId="77777777" w:rsidR="00E43BA6" w:rsidRPr="00BF6954" w:rsidRDefault="00E43BA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7D31275" w14:textId="4EC601C6" w:rsidR="00E43BA6" w:rsidRPr="00BF6954" w:rsidRDefault="00E43BA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子过程</w:t>
            </w:r>
          </w:p>
        </w:tc>
        <w:tc>
          <w:tcPr>
            <w:tcW w:w="979" w:type="dxa"/>
          </w:tcPr>
          <w:p w14:paraId="3777E30D" w14:textId="347D92EF" w:rsidR="00E43BA6" w:rsidRPr="00BF11EB" w:rsidRDefault="00E43BA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14:paraId="0D4E4DAE" w14:textId="654AF758" w:rsidR="00E43BA6" w:rsidRPr="00BF11EB" w:rsidRDefault="00E43BA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1006CB87" w14:textId="07FFC94F" w:rsidR="00E43BA6" w:rsidRPr="00BF11EB" w:rsidRDefault="00E43BA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6FBAC02C" w14:textId="539D44EB" w:rsidR="00E43BA6" w:rsidRPr="00BF11EB" w:rsidRDefault="00E43BA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.00%</w:t>
            </w:r>
          </w:p>
        </w:tc>
        <w:tc>
          <w:tcPr>
            <w:tcW w:w="1116" w:type="dxa"/>
          </w:tcPr>
          <w:p w14:paraId="6A6B58C9" w14:textId="77777777" w:rsidR="00E43BA6" w:rsidRPr="00BF11EB" w:rsidRDefault="00E43BA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43BA6" w14:paraId="06F8AB3E" w14:textId="77777777" w:rsidTr="00BF6954">
        <w:tc>
          <w:tcPr>
            <w:tcW w:w="993" w:type="dxa"/>
            <w:vMerge/>
          </w:tcPr>
          <w:p w14:paraId="2271F6B4" w14:textId="77777777" w:rsidR="00E43BA6" w:rsidRPr="00BF6954" w:rsidRDefault="00E43BA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9120F71" w14:textId="2EFDC6B9" w:rsidR="00E43BA6" w:rsidRPr="00BF6954" w:rsidRDefault="00E43BA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调试</w:t>
            </w:r>
          </w:p>
        </w:tc>
        <w:tc>
          <w:tcPr>
            <w:tcW w:w="979" w:type="dxa"/>
          </w:tcPr>
          <w:p w14:paraId="14E7106F" w14:textId="4877E2BE" w:rsidR="00E43BA6" w:rsidRPr="00BF11EB" w:rsidRDefault="00BF002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14:paraId="7F6E3681" w14:textId="73270511" w:rsidR="00E43BA6" w:rsidRPr="00BF11EB" w:rsidRDefault="00E43BA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422DFE4E" w14:textId="20EC18CC" w:rsidR="00E43BA6" w:rsidRPr="00BF11EB" w:rsidRDefault="00BF002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7981D185" w14:textId="3226C78D" w:rsidR="00E43BA6" w:rsidRPr="00BF11EB" w:rsidRDefault="002938D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50</w:t>
            </w:r>
            <w:r w:rsidR="00BF0021"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14:paraId="044FDDB2" w14:textId="77777777" w:rsidR="00E43BA6" w:rsidRPr="00BF11EB" w:rsidRDefault="00E43BA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43BA6" w14:paraId="72B32166" w14:textId="77777777" w:rsidTr="00BF6954">
        <w:tc>
          <w:tcPr>
            <w:tcW w:w="993" w:type="dxa"/>
            <w:vMerge/>
          </w:tcPr>
          <w:p w14:paraId="39EFB93A" w14:textId="77777777" w:rsidR="00E43BA6" w:rsidRPr="00BF6954" w:rsidRDefault="00E43BA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CA1C588" w14:textId="2D0BF582" w:rsidR="00E43BA6" w:rsidRDefault="00E43BA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语音绘图</w:t>
            </w:r>
          </w:p>
        </w:tc>
        <w:tc>
          <w:tcPr>
            <w:tcW w:w="979" w:type="dxa"/>
          </w:tcPr>
          <w:p w14:paraId="2523B59E" w14:textId="6B552A32" w:rsidR="00E43BA6" w:rsidRPr="00BF11EB" w:rsidRDefault="00E43BA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14:paraId="65FB459D" w14:textId="27922500" w:rsidR="00E43BA6" w:rsidRPr="00BF11EB" w:rsidRDefault="00E43BA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73AA825B" w14:textId="2CA23C14" w:rsidR="00E43BA6" w:rsidRPr="00BF11EB" w:rsidRDefault="00E43BA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6F57D398" w14:textId="1D01A57B" w:rsidR="00E43BA6" w:rsidRPr="00BF11EB" w:rsidRDefault="00E43BA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.00%</w:t>
            </w:r>
          </w:p>
        </w:tc>
        <w:tc>
          <w:tcPr>
            <w:tcW w:w="1116" w:type="dxa"/>
          </w:tcPr>
          <w:p w14:paraId="175D55D9" w14:textId="77777777" w:rsidR="00E43BA6" w:rsidRPr="00BF11EB" w:rsidRDefault="00E43BA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179BA005" w14:textId="77777777" w:rsidTr="00BF6954">
        <w:tc>
          <w:tcPr>
            <w:tcW w:w="993" w:type="dxa"/>
            <w:vMerge/>
          </w:tcPr>
          <w:p w14:paraId="4651871F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40B980CF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14:paraId="278F6928" w14:textId="7A1880BB" w:rsidR="00955DC2" w:rsidRPr="00BF11EB" w:rsidRDefault="002938D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 w14:paraId="43C1E2D9" w14:textId="068744B4" w:rsidR="00955DC2" w:rsidRPr="00BF11EB" w:rsidRDefault="00A427E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002864F8" w14:textId="0E636F55" w:rsidR="00955DC2" w:rsidRPr="00BF11EB" w:rsidRDefault="00A427E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28B6322C" w14:textId="747C1B78" w:rsidR="00955DC2" w:rsidRPr="00BF11EB" w:rsidRDefault="00A427E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.00%</w:t>
            </w:r>
          </w:p>
        </w:tc>
        <w:tc>
          <w:tcPr>
            <w:tcW w:w="1116" w:type="dxa"/>
          </w:tcPr>
          <w:p w14:paraId="70AF7EA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301C4ED4" w14:textId="77777777" w:rsidTr="00BF6954">
        <w:tc>
          <w:tcPr>
            <w:tcW w:w="993" w:type="dxa"/>
            <w:vMerge w:val="restart"/>
          </w:tcPr>
          <w:p w14:paraId="4856AC51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401D8AB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485FB93E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14:paraId="1B5257C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14:paraId="40FEB92C" w14:textId="5836BBBC" w:rsidR="00955DC2" w:rsidRPr="00BF11EB" w:rsidRDefault="00A427E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0712B031" w14:textId="62777A7B" w:rsidR="00955DC2" w:rsidRPr="00BF11EB" w:rsidRDefault="00A427E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72FE0E28" w14:textId="1CA2AA69" w:rsidR="00955DC2" w:rsidRPr="00BF11EB" w:rsidRDefault="00A427E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177203E1" w14:textId="4B22D339" w:rsidR="00955DC2" w:rsidRPr="00BF11EB" w:rsidRDefault="00A427E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.00%</w:t>
            </w:r>
          </w:p>
        </w:tc>
        <w:tc>
          <w:tcPr>
            <w:tcW w:w="1116" w:type="dxa"/>
          </w:tcPr>
          <w:p w14:paraId="0C0B7F38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51F655C2" w14:textId="77777777" w:rsidTr="00BF6954">
        <w:tc>
          <w:tcPr>
            <w:tcW w:w="993" w:type="dxa"/>
            <w:vMerge/>
          </w:tcPr>
          <w:p w14:paraId="4908D96E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738A3690" w14:textId="1ECCC03C" w:rsidR="00955DC2" w:rsidRPr="00BF6954" w:rsidRDefault="00A427E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易用性</w:t>
            </w:r>
          </w:p>
        </w:tc>
        <w:tc>
          <w:tcPr>
            <w:tcW w:w="979" w:type="dxa"/>
          </w:tcPr>
          <w:p w14:paraId="185C17D8" w14:textId="33E78D31" w:rsidR="00955DC2" w:rsidRPr="00BF11EB" w:rsidRDefault="002938D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14:paraId="200B71BE" w14:textId="02C43FE0" w:rsidR="00955DC2" w:rsidRPr="00BF11EB" w:rsidRDefault="00A427E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7217494E" w14:textId="5615795B" w:rsidR="00955DC2" w:rsidRPr="00BF11EB" w:rsidRDefault="002938D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026439E3" w14:textId="7DC5E438" w:rsidR="00955DC2" w:rsidRPr="00BF11EB" w:rsidRDefault="002938D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25</w:t>
            </w:r>
            <w:r w:rsidR="00A427E2"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14:paraId="5A0D7961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382FD7A5" w14:textId="77777777" w:rsidTr="00BF6954">
        <w:tc>
          <w:tcPr>
            <w:tcW w:w="993" w:type="dxa"/>
            <w:vMerge/>
          </w:tcPr>
          <w:p w14:paraId="7244C3F2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31E1E43" w14:textId="6104C4A0" w:rsidR="00955DC2" w:rsidRPr="00BF6954" w:rsidRDefault="00A427E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兼容性</w:t>
            </w:r>
          </w:p>
        </w:tc>
        <w:tc>
          <w:tcPr>
            <w:tcW w:w="979" w:type="dxa"/>
          </w:tcPr>
          <w:p w14:paraId="457BDA37" w14:textId="0EF8281D" w:rsidR="00955DC2" w:rsidRPr="00BF11EB" w:rsidRDefault="00A427E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3B6F3CB5" w14:textId="61F019A6" w:rsidR="00955DC2" w:rsidRPr="00BF11EB" w:rsidRDefault="00A427E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3578C598" w14:textId="5314D789" w:rsidR="00955DC2" w:rsidRPr="00BF11EB" w:rsidRDefault="00A427E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54129E3" w14:textId="6CA22BC7" w:rsidR="00955DC2" w:rsidRPr="00BF11EB" w:rsidRDefault="00A427E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.00%</w:t>
            </w:r>
          </w:p>
        </w:tc>
        <w:tc>
          <w:tcPr>
            <w:tcW w:w="1116" w:type="dxa"/>
          </w:tcPr>
          <w:p w14:paraId="5FF0E937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304D101F" w14:textId="77777777" w:rsidTr="00BF6954">
        <w:tc>
          <w:tcPr>
            <w:tcW w:w="993" w:type="dxa"/>
          </w:tcPr>
          <w:p w14:paraId="1E70A7AA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2DCEC9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14:paraId="506E244B" w14:textId="41F42FC9" w:rsidR="00955DC2" w:rsidRPr="00A427E2" w:rsidRDefault="002938D6" w:rsidP="00955DC2">
            <w:pPr>
              <w:spacing w:after="120"/>
              <w:jc w:val="center"/>
              <w:rPr>
                <w:rFonts w:ascii="Times New Roman"/>
                <w:iCs/>
                <w:snapToGrid/>
              </w:rPr>
            </w:pPr>
            <w:r>
              <w:rPr>
                <w:rFonts w:ascii="Times New Roman" w:hint="eastAsia"/>
                <w:iCs/>
                <w:snapToGrid/>
              </w:rPr>
              <w:t>7</w:t>
            </w:r>
          </w:p>
        </w:tc>
        <w:tc>
          <w:tcPr>
            <w:tcW w:w="1116" w:type="dxa"/>
          </w:tcPr>
          <w:p w14:paraId="2C73223F" w14:textId="306DB1EC" w:rsidR="00955DC2" w:rsidRPr="00A427E2" w:rsidRDefault="00A427E2" w:rsidP="00955DC2">
            <w:pPr>
              <w:spacing w:after="120"/>
              <w:jc w:val="center"/>
              <w:rPr>
                <w:rFonts w:ascii="Times New Roman"/>
                <w:iCs/>
                <w:snapToGrid/>
              </w:rPr>
            </w:pPr>
            <w:r>
              <w:rPr>
                <w:rFonts w:ascii="Times New Roman" w:hint="eastAsia"/>
                <w:iCs/>
                <w:snapToGrid/>
              </w:rPr>
              <w:t>1</w:t>
            </w:r>
            <w:r>
              <w:rPr>
                <w:rFonts w:ascii="Times New Roman"/>
                <w:iCs/>
                <w:snapToGrid/>
              </w:rPr>
              <w:t>00%</w:t>
            </w:r>
          </w:p>
        </w:tc>
        <w:tc>
          <w:tcPr>
            <w:tcW w:w="1112" w:type="dxa"/>
          </w:tcPr>
          <w:p w14:paraId="57F58BEC" w14:textId="7B4F7BCE" w:rsidR="00955DC2" w:rsidRPr="00A427E2" w:rsidRDefault="00A427E2" w:rsidP="00955DC2">
            <w:pPr>
              <w:spacing w:after="120"/>
              <w:jc w:val="center"/>
              <w:rPr>
                <w:rFonts w:ascii="Times New Roman"/>
                <w:iCs/>
                <w:snapToGrid/>
              </w:rPr>
            </w:pPr>
            <w:r>
              <w:rPr>
                <w:rFonts w:ascii="Times New Roman" w:hint="eastAsia"/>
                <w:iCs/>
                <w:snapToGrid/>
              </w:rPr>
              <w:t>0</w:t>
            </w:r>
          </w:p>
        </w:tc>
        <w:tc>
          <w:tcPr>
            <w:tcW w:w="1116" w:type="dxa"/>
          </w:tcPr>
          <w:p w14:paraId="0205D00E" w14:textId="46CF613E" w:rsidR="00955DC2" w:rsidRPr="00A427E2" w:rsidRDefault="00A427E2" w:rsidP="00955DC2">
            <w:pPr>
              <w:spacing w:after="120"/>
              <w:jc w:val="center"/>
              <w:rPr>
                <w:rFonts w:ascii="Times New Roman"/>
                <w:iCs/>
                <w:snapToGrid/>
              </w:rPr>
            </w:pPr>
            <w:r>
              <w:rPr>
                <w:rFonts w:ascii="Times New Roman" w:hint="eastAsia"/>
                <w:iCs/>
                <w:snapToGrid/>
              </w:rPr>
              <w:t>0</w:t>
            </w:r>
            <w:r>
              <w:rPr>
                <w:rFonts w:ascii="Times New Roman"/>
                <w:iCs/>
                <w:snapToGrid/>
              </w:rPr>
              <w:t>.00%</w:t>
            </w:r>
          </w:p>
        </w:tc>
        <w:tc>
          <w:tcPr>
            <w:tcW w:w="1116" w:type="dxa"/>
          </w:tcPr>
          <w:p w14:paraId="340B4B1B" w14:textId="77777777" w:rsidR="00955DC2" w:rsidRPr="00A427E2" w:rsidRDefault="00955DC2" w:rsidP="00955DC2">
            <w:pPr>
              <w:spacing w:after="120"/>
              <w:jc w:val="center"/>
              <w:rPr>
                <w:rFonts w:ascii="Times New Roman"/>
                <w:iCs/>
                <w:snapToGrid/>
              </w:rPr>
            </w:pPr>
          </w:p>
        </w:tc>
      </w:tr>
      <w:tr w:rsidR="00955DC2" w14:paraId="1BD5B5A7" w14:textId="77777777" w:rsidTr="00BF6954">
        <w:tc>
          <w:tcPr>
            <w:tcW w:w="993" w:type="dxa"/>
          </w:tcPr>
          <w:p w14:paraId="1770406B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48640377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14:paraId="3FE5C7B8" w14:textId="4A77BFCA" w:rsidR="00955DC2" w:rsidRPr="002938D6" w:rsidRDefault="002938D6" w:rsidP="00955DC2">
            <w:pPr>
              <w:spacing w:after="120"/>
              <w:jc w:val="center"/>
              <w:rPr>
                <w:rFonts w:ascii="Times New Roman"/>
                <w:iCs/>
                <w:snapToGrid/>
              </w:rPr>
            </w:pPr>
            <w:r>
              <w:rPr>
                <w:rFonts w:ascii="Times New Roman" w:hint="eastAsia"/>
                <w:iCs/>
                <w:snapToGrid/>
              </w:rPr>
              <w:t>3</w:t>
            </w:r>
            <w:r>
              <w:rPr>
                <w:rFonts w:ascii="Times New Roman"/>
                <w:iCs/>
                <w:snapToGrid/>
              </w:rPr>
              <w:t>9</w:t>
            </w:r>
          </w:p>
        </w:tc>
        <w:tc>
          <w:tcPr>
            <w:tcW w:w="1116" w:type="dxa"/>
          </w:tcPr>
          <w:p w14:paraId="6D2BAF5D" w14:textId="61EA92CC" w:rsidR="00955DC2" w:rsidRPr="00A427E2" w:rsidRDefault="00A427E2" w:rsidP="00955DC2">
            <w:pPr>
              <w:spacing w:after="120"/>
              <w:jc w:val="center"/>
              <w:rPr>
                <w:rFonts w:ascii="Times New Roman"/>
                <w:iCs/>
                <w:snapToGrid/>
              </w:rPr>
            </w:pPr>
            <w:r>
              <w:rPr>
                <w:rFonts w:ascii="Times New Roman" w:hint="eastAsia"/>
                <w:iCs/>
                <w:snapToGrid/>
              </w:rPr>
              <w:t>1</w:t>
            </w:r>
            <w:r>
              <w:rPr>
                <w:rFonts w:ascii="Times New Roman"/>
                <w:iCs/>
                <w:snapToGrid/>
              </w:rPr>
              <w:t>00%</w:t>
            </w:r>
          </w:p>
        </w:tc>
        <w:tc>
          <w:tcPr>
            <w:tcW w:w="1112" w:type="dxa"/>
          </w:tcPr>
          <w:p w14:paraId="3FF3749A" w14:textId="783728EC" w:rsidR="00955DC2" w:rsidRPr="00A427E2" w:rsidRDefault="002938D6" w:rsidP="00955DC2">
            <w:pPr>
              <w:spacing w:after="120"/>
              <w:jc w:val="center"/>
              <w:rPr>
                <w:rFonts w:ascii="Times New Roman"/>
                <w:iCs/>
                <w:snapToGrid/>
              </w:rPr>
            </w:pPr>
            <w:r>
              <w:rPr>
                <w:rFonts w:ascii="Times New Roman" w:hint="eastAsia"/>
                <w:iCs/>
                <w:snapToGrid/>
              </w:rPr>
              <w:t>4</w:t>
            </w:r>
          </w:p>
        </w:tc>
        <w:tc>
          <w:tcPr>
            <w:tcW w:w="1116" w:type="dxa"/>
          </w:tcPr>
          <w:p w14:paraId="79CD0E7C" w14:textId="22059EC1" w:rsidR="00955DC2" w:rsidRPr="00A427E2" w:rsidRDefault="002938D6" w:rsidP="00955DC2">
            <w:pPr>
              <w:spacing w:after="120"/>
              <w:jc w:val="center"/>
              <w:rPr>
                <w:rFonts w:ascii="Times New Roman"/>
                <w:iCs/>
                <w:snapToGrid/>
              </w:rPr>
            </w:pPr>
            <w:r>
              <w:rPr>
                <w:rFonts w:ascii="Times New Roman"/>
                <w:iCs/>
                <w:snapToGrid/>
              </w:rPr>
              <w:t>100</w:t>
            </w:r>
            <w:r w:rsidR="00A427E2">
              <w:rPr>
                <w:rFonts w:ascii="Times New Roman"/>
                <w:iCs/>
                <w:snapToGrid/>
              </w:rPr>
              <w:t>%</w:t>
            </w:r>
          </w:p>
        </w:tc>
        <w:tc>
          <w:tcPr>
            <w:tcW w:w="1116" w:type="dxa"/>
          </w:tcPr>
          <w:p w14:paraId="4AB1A362" w14:textId="77777777" w:rsidR="00955DC2" w:rsidRPr="00A427E2" w:rsidRDefault="00955DC2" w:rsidP="00955DC2">
            <w:pPr>
              <w:spacing w:after="120"/>
              <w:jc w:val="center"/>
              <w:rPr>
                <w:rFonts w:ascii="Times New Roman"/>
                <w:iCs/>
                <w:snapToGrid/>
              </w:rPr>
            </w:pPr>
          </w:p>
        </w:tc>
      </w:tr>
    </w:tbl>
    <w:p w14:paraId="70A69358" w14:textId="77777777"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416F8257" w14:textId="77777777"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60954317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</w:p>
    <w:p w14:paraId="7E6D9CAF" w14:textId="77777777"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14:paraId="7F5461B2" w14:textId="77777777" w:rsidTr="007614BC">
        <w:tc>
          <w:tcPr>
            <w:tcW w:w="1596" w:type="dxa"/>
            <w:shd w:val="clear" w:color="auto" w:fill="E7E6E6" w:themeFill="background2"/>
          </w:tcPr>
          <w:p w14:paraId="4E20E0FB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5E63DD5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382E47FD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628C8D66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45196FC0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7BE0EF97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14:paraId="1AD2E1F7" w14:textId="77777777" w:rsidTr="007614BC">
        <w:tc>
          <w:tcPr>
            <w:tcW w:w="1596" w:type="dxa"/>
          </w:tcPr>
          <w:p w14:paraId="6334F4F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01A62842" w14:textId="2306AEC7" w:rsidR="00B90DCB" w:rsidRPr="007F35AF" w:rsidRDefault="00BF002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5E6329DE" w14:textId="690AF218" w:rsidR="00B90DCB" w:rsidRPr="007F35AF" w:rsidRDefault="004435E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438" w:type="dxa"/>
          </w:tcPr>
          <w:p w14:paraId="1D4A04D7" w14:textId="7DC26630" w:rsidR="00B90DCB" w:rsidRPr="007F35AF" w:rsidRDefault="004435E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 w14:paraId="3BA86D38" w14:textId="4AAEEAFC" w:rsidR="00B90DCB" w:rsidRPr="007F35AF" w:rsidRDefault="004435E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 w14:paraId="4772D143" w14:textId="6703B023" w:rsidR="00B90DCB" w:rsidRPr="007F35AF" w:rsidRDefault="00BF002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  <w:tr w:rsidR="00B90DCB" w14:paraId="3E7FD6F4" w14:textId="77777777" w:rsidTr="007614BC">
        <w:tc>
          <w:tcPr>
            <w:tcW w:w="1596" w:type="dxa"/>
          </w:tcPr>
          <w:p w14:paraId="2733866A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7EB8677F" w14:textId="138914FF" w:rsidR="00B90DCB" w:rsidRPr="007F35AF" w:rsidRDefault="00BF002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03676EEC" w14:textId="19691C47" w:rsidR="00B90DCB" w:rsidRPr="007F35AF" w:rsidRDefault="004435E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5</w:t>
            </w:r>
            <w:r>
              <w:rPr>
                <w:rFonts w:ascii="Times New Roman"/>
                <w:snapToGrid/>
                <w:sz w:val="21"/>
                <w:szCs w:val="21"/>
              </w:rPr>
              <w:t>0%</w:t>
            </w:r>
          </w:p>
        </w:tc>
        <w:tc>
          <w:tcPr>
            <w:tcW w:w="1438" w:type="dxa"/>
          </w:tcPr>
          <w:p w14:paraId="321709E9" w14:textId="23060D8E" w:rsidR="00B90DCB" w:rsidRPr="007F35AF" w:rsidRDefault="004435E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  <w:r>
              <w:rPr>
                <w:rFonts w:ascii="Times New Roman"/>
                <w:snapToGrid/>
                <w:sz w:val="21"/>
                <w:szCs w:val="21"/>
              </w:rPr>
              <w:t>5%</w:t>
            </w:r>
          </w:p>
        </w:tc>
        <w:tc>
          <w:tcPr>
            <w:tcW w:w="1439" w:type="dxa"/>
          </w:tcPr>
          <w:p w14:paraId="38E3EFA2" w14:textId="77DD929A" w:rsidR="00B90DCB" w:rsidRPr="007F35AF" w:rsidRDefault="004435E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  <w:r>
              <w:rPr>
                <w:rFonts w:ascii="Times New Roman"/>
                <w:snapToGrid/>
                <w:sz w:val="21"/>
                <w:szCs w:val="21"/>
              </w:rPr>
              <w:t>5%</w:t>
            </w:r>
          </w:p>
        </w:tc>
        <w:tc>
          <w:tcPr>
            <w:tcW w:w="1439" w:type="dxa"/>
          </w:tcPr>
          <w:p w14:paraId="1B6CF857" w14:textId="1F0F5809" w:rsidR="00B90DCB" w:rsidRPr="007F35AF" w:rsidRDefault="00BF002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</w:tbl>
    <w:p w14:paraId="49663511" w14:textId="77777777"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14:paraId="710EB2A0" w14:textId="77777777"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BE7A214" w14:textId="77777777"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60954318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14:paraId="6041C024" w14:textId="77777777"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60954319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</w:p>
    <w:p w14:paraId="06A6150D" w14:textId="77777777"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14:paraId="48D9C5E9" w14:textId="77777777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C825669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1F39C6F3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69212BA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2CE510C2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AC0BC3D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7F026139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1958CB9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E86E0FA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1771CC76" w14:textId="77777777"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03BD853E" w14:textId="77777777"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8AD3BBF" w14:textId="77777777"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14:paraId="46FDA17F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8A45F9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B427E" w14:textId="084F7F3B" w:rsidR="009C7261" w:rsidRPr="007F35AF" w:rsidRDefault="00BF002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297DE" w14:textId="5F203BDA" w:rsidR="009C7261" w:rsidRPr="007F35AF" w:rsidRDefault="004435E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严重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8ED0C" w14:textId="26A4757C" w:rsidR="009C7261" w:rsidRPr="007F35AF" w:rsidRDefault="00BF002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调试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AD78C" w14:textId="49773620" w:rsidR="009C7261" w:rsidRPr="007F35AF" w:rsidRDefault="00BF002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在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R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EPEAT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指令中加入断点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C0F2C" w14:textId="12787962" w:rsidR="009C7261" w:rsidRPr="007F35AF" w:rsidRDefault="00BF002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在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R</w:t>
            </w:r>
            <w:r>
              <w:rPr>
                <w:rFonts w:ascii="Times New Roman"/>
                <w:color w:val="000000"/>
                <w:sz w:val="21"/>
                <w:szCs w:val="21"/>
              </w:rPr>
              <w:t>EPEAT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中加入断点会导致报错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EC162" w14:textId="2F5CA379" w:rsidR="009C7261" w:rsidRPr="007F35AF" w:rsidRDefault="004435ED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 w:rsidRPr="004435ED">
              <w:rPr>
                <w:rFonts w:ascii="Times New Roman"/>
                <w:color w:val="000000"/>
                <w:sz w:val="21"/>
                <w:szCs w:val="21"/>
              </w:rPr>
              <w:t>My PC Logo-testcase-025</w:t>
            </w:r>
          </w:p>
        </w:tc>
      </w:tr>
      <w:tr w:rsidR="009C7261" w:rsidRPr="00790B3E" w14:paraId="60B15A74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2962C3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E97EC" w14:textId="32D550E3" w:rsidR="009C7261" w:rsidRPr="007F35AF" w:rsidRDefault="00BF002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724B5" w14:textId="2FD23C7D" w:rsidR="009C7261" w:rsidRPr="007F35AF" w:rsidRDefault="004435E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严重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803C8" w14:textId="45A130ED" w:rsidR="009C7261" w:rsidRPr="007F35AF" w:rsidRDefault="00BF002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调试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5C2D5" w14:textId="0DA409D7" w:rsidR="009C7261" w:rsidRPr="007F35AF" w:rsidRDefault="00BF002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在子过程中加入断点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0418A" w14:textId="63BB32BA" w:rsidR="009C7261" w:rsidRPr="007F35AF" w:rsidRDefault="00BF002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在子过程中加入断点会导致报错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F3502" w14:textId="2C02F901" w:rsidR="009C7261" w:rsidRPr="007F35AF" w:rsidRDefault="004435E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4435ED">
              <w:rPr>
                <w:rFonts w:ascii="Times New Roman"/>
                <w:snapToGrid/>
                <w:color w:val="000000"/>
                <w:sz w:val="21"/>
                <w:szCs w:val="21"/>
              </w:rPr>
              <w:t>My PC Logo-testcase-02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6</w:t>
            </w:r>
          </w:p>
        </w:tc>
      </w:tr>
      <w:tr w:rsidR="009C7261" w:rsidRPr="00790B3E" w14:paraId="5C87FF5D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E7EDFC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lastRenderedPageBreak/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187DA" w14:textId="2F67643F" w:rsidR="009C7261" w:rsidRPr="007F35AF" w:rsidRDefault="004435E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5B5F3" w14:textId="30AE564B" w:rsidR="009C7261" w:rsidRPr="007F35AF" w:rsidRDefault="004435E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1F994" w14:textId="62116E51" w:rsidR="009C7261" w:rsidRPr="007F35AF" w:rsidRDefault="004435E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双人单海龟协同绘图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0757C" w14:textId="1E3BC927" w:rsidR="009C7261" w:rsidRPr="007F35AF" w:rsidRDefault="004435E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两个用户同时向对方发送联机请求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80444" w14:textId="5499E066" w:rsidR="009C7261" w:rsidRPr="007F35AF" w:rsidRDefault="004435ED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两个用户同时发送的联机请求不能被合并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885F6" w14:textId="12D18B6F" w:rsidR="009C7261" w:rsidRPr="007F35AF" w:rsidRDefault="004435ED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 w:rsidRPr="004435ED">
              <w:rPr>
                <w:rFonts w:ascii="Times New Roman"/>
                <w:color w:val="000000"/>
                <w:sz w:val="21"/>
                <w:szCs w:val="21"/>
              </w:rPr>
              <w:t>My PC Logo-testcase-014</w:t>
            </w:r>
          </w:p>
        </w:tc>
      </w:tr>
    </w:tbl>
    <w:p w14:paraId="685C7A2F" w14:textId="77777777"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3EC85064" w14:textId="77777777"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25C0D4B6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71AD0F6C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1735A31D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7FBF5331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69E77FD3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711FB9C2" w14:textId="77777777"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69264E32" w14:textId="77777777" w:rsidR="008273F3" w:rsidRPr="00790B3E" w:rsidRDefault="008273F3" w:rsidP="008273F3">
      <w:pPr>
        <w:ind w:left="360"/>
        <w:rPr>
          <w:rFonts w:ascii="Times New Roman"/>
          <w:snapToGrid/>
        </w:rPr>
      </w:pPr>
    </w:p>
    <w:p w14:paraId="7D92C4C7" w14:textId="77777777"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029406B9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14:paraId="03D2A793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43736701" w14:textId="77777777"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3D436F77" w14:textId="77777777" w:rsidR="008136A6" w:rsidRPr="00A6368F" w:rsidRDefault="00D7790C" w:rsidP="008136A6">
      <w:pPr>
        <w:pStyle w:val="2"/>
        <w:rPr>
          <w:snapToGrid/>
          <w:lang w:eastAsia="en-US"/>
        </w:rPr>
      </w:pPr>
      <w:bookmarkStart w:id="13" w:name="_Toc60954320"/>
      <w:r>
        <w:rPr>
          <w:rFonts w:hint="eastAsia"/>
          <w:snapToGrid/>
          <w:lang w:eastAsia="en-US"/>
        </w:rPr>
        <w:t>非功能</w:t>
      </w:r>
      <w:r w:rsidR="00292D69"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 w14:paraId="3598CF48" w14:textId="77777777"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14:paraId="38969C01" w14:textId="77777777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254DD70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4CBFFB30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C1430AF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2D9C9805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B80C7C3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467C7CC6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30CB985D" w14:textId="77777777"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DA0F8DC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7377D7ED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7A38E4A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14:paraId="4AC1855B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EB9427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F6213" w14:textId="031F5802" w:rsidR="00D7790C" w:rsidRPr="00790B3E" w:rsidRDefault="004435ED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25ECC" w14:textId="6B2DDBC1" w:rsidR="00D7790C" w:rsidRPr="00790B3E" w:rsidRDefault="004435ED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轻微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BA787" w14:textId="538972A3" w:rsidR="00D7790C" w:rsidRPr="00790B3E" w:rsidRDefault="004435ED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易用性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C3B5" w14:textId="00DBC609" w:rsidR="00D7790C" w:rsidRPr="00790B3E" w:rsidRDefault="004435ED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保存反馈错误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EAC2D" w14:textId="58FB5293" w:rsidR="00D7790C" w:rsidRPr="00790B3E" w:rsidRDefault="004435ED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已保存文件关闭时仍会提示是否确认关闭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027BE" w14:textId="21475242" w:rsidR="00D7790C" w:rsidRPr="00790B3E" w:rsidRDefault="004435ED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 w:rsidRPr="004435ED">
              <w:rPr>
                <w:rFonts w:ascii="Times New Roman"/>
                <w:color w:val="000000"/>
                <w:sz w:val="21"/>
                <w:szCs w:val="21"/>
              </w:rPr>
              <w:t>My PC Logo-testcase-038</w:t>
            </w:r>
          </w:p>
        </w:tc>
      </w:tr>
    </w:tbl>
    <w:p w14:paraId="1D26A5EE" w14:textId="77777777"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6EB85AFF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3187EA0A" w14:textId="77777777" w:rsidR="00F03B5C" w:rsidRDefault="00625BB9">
      <w:pPr>
        <w:pStyle w:val="1"/>
      </w:pPr>
      <w:bookmarkStart w:id="14" w:name="_Toc60954321"/>
      <w:r>
        <w:rPr>
          <w:rFonts w:hint="eastAsia"/>
        </w:rPr>
        <w:t>测试结论与建议</w:t>
      </w:r>
      <w:bookmarkEnd w:id="14"/>
    </w:p>
    <w:p w14:paraId="4A4DC07D" w14:textId="77777777" w:rsidR="00140386" w:rsidRDefault="00140386" w:rsidP="00140386">
      <w:pPr>
        <w:pStyle w:val="InfoBlue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本次测试基本上达成了系统测试的目的，发现了软件中仍然存在的一些缺陷。本次测试发现的缺陷中有一半为严重缺陷，会导致程序不能正常执行，但其对应的需求优先级很低，且解决难度较大，故暂缓解决。其余缺陷比较轻微，对软件的正常运行影响较小，可以暂缓解决。</w:t>
      </w:r>
    </w:p>
    <w:p w14:paraId="37FACC7B" w14:textId="6BD7A124" w:rsidR="00140386" w:rsidRPr="00140386" w:rsidRDefault="00140386" w:rsidP="00140386">
      <w:pPr>
        <w:pStyle w:val="InfoBlue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建议优先修复严重缺陷，使得调试功能能够正常运行。</w:t>
      </w:r>
    </w:p>
    <w:sectPr w:rsidR="00140386" w:rsidRPr="00140386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C2CF7" w14:textId="77777777" w:rsidR="000A1A5D" w:rsidRDefault="000A1A5D">
      <w:r>
        <w:separator/>
      </w:r>
    </w:p>
  </w:endnote>
  <w:endnote w:type="continuationSeparator" w:id="0">
    <w:p w14:paraId="311DD57A" w14:textId="77777777" w:rsidR="000A1A5D" w:rsidRDefault="000A1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76B5265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DAED43A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7107117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CF45CA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C4A8E">
            <w:rPr>
              <w:rStyle w:val="a8"/>
              <w:rFonts w:ascii="Times New Roman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C4A8E" w:rsidRPr="008C4A8E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1E8C5D74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E62BB7" w14:textId="77777777" w:rsidR="000A1A5D" w:rsidRDefault="000A1A5D">
      <w:r>
        <w:separator/>
      </w:r>
    </w:p>
  </w:footnote>
  <w:footnote w:type="continuationSeparator" w:id="0">
    <w:p w14:paraId="69C16F94" w14:textId="77777777" w:rsidR="000A1A5D" w:rsidRDefault="000A1A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7DD00" w14:textId="77777777" w:rsidR="00D67C01" w:rsidRDefault="00D67C01">
    <w:pPr>
      <w:rPr>
        <w:sz w:val="24"/>
      </w:rPr>
    </w:pPr>
  </w:p>
  <w:p w14:paraId="51A61C3F" w14:textId="77777777" w:rsidR="00D67C01" w:rsidRDefault="00D67C01">
    <w:pPr>
      <w:pBdr>
        <w:top w:val="single" w:sz="6" w:space="1" w:color="auto"/>
      </w:pBdr>
      <w:rPr>
        <w:sz w:val="24"/>
      </w:rPr>
    </w:pPr>
  </w:p>
  <w:p w14:paraId="6C966F28" w14:textId="77777777"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62333C4D" w14:textId="77777777" w:rsidR="00D67C01" w:rsidRDefault="00D67C01">
    <w:pPr>
      <w:pBdr>
        <w:bottom w:val="single" w:sz="6" w:space="1" w:color="auto"/>
      </w:pBdr>
      <w:jc w:val="right"/>
      <w:rPr>
        <w:sz w:val="24"/>
      </w:rPr>
    </w:pPr>
  </w:p>
  <w:p w14:paraId="629D5007" w14:textId="77777777"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650EC82D" w14:textId="77777777" w:rsidTr="00D24DCF">
      <w:tc>
        <w:tcPr>
          <w:tcW w:w="6379" w:type="dxa"/>
        </w:tcPr>
        <w:p w14:paraId="4601842C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433861DA" w14:textId="6C240570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1.0</w:t>
          </w:r>
        </w:p>
      </w:tc>
    </w:tr>
    <w:tr w:rsidR="00D67C01" w14:paraId="3EEABE68" w14:textId="77777777" w:rsidTr="00D24DCF">
      <w:tc>
        <w:tcPr>
          <w:tcW w:w="6379" w:type="dxa"/>
        </w:tcPr>
        <w:p w14:paraId="03225A57" w14:textId="77777777" w:rsidR="00D67C01" w:rsidRDefault="008C4A8E">
          <w:r>
            <w:rPr>
              <w:rFonts w:ascii="Times New Roman" w:hint="eastAsia"/>
            </w:rPr>
            <w:t>系统</w:t>
          </w:r>
          <w:r w:rsidR="00D67C01">
            <w:rPr>
              <w:rFonts w:ascii="Times New Roman"/>
            </w:rPr>
            <w:fldChar w:fldCharType="begin"/>
          </w:r>
          <w:r w:rsidR="00D67C01">
            <w:rPr>
              <w:rFonts w:ascii="Times New Roman"/>
            </w:rPr>
            <w:instrText xml:space="preserve"> TITLE  \* MERGEFORMAT </w:instrText>
          </w:r>
          <w:r w:rsidR="00D67C01"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 w:rsidR="00D67C01"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57F075F9" w14:textId="1861F4B6" w:rsidR="00D67C01" w:rsidRDefault="00D67C01" w:rsidP="00320074">
          <w:pPr>
            <w:rPr>
              <w:rFonts w:ascii="Times New Roman" w:hint="eastAsia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 w:rsidR="004A480D">
            <w:rPr>
              <w:rFonts w:ascii="Times New Roman"/>
              <w:noProof/>
            </w:rPr>
            <w:t>5/1/2021</w:t>
          </w:r>
        </w:p>
      </w:tc>
    </w:tr>
  </w:tbl>
  <w:p w14:paraId="4E976A4E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A1A5D"/>
    <w:rsid w:val="000B2529"/>
    <w:rsid w:val="000F1651"/>
    <w:rsid w:val="000F7F79"/>
    <w:rsid w:val="00131345"/>
    <w:rsid w:val="00140386"/>
    <w:rsid w:val="00150CCE"/>
    <w:rsid w:val="0016113A"/>
    <w:rsid w:val="00162D65"/>
    <w:rsid w:val="00190CF2"/>
    <w:rsid w:val="001B5163"/>
    <w:rsid w:val="001F2D91"/>
    <w:rsid w:val="002866D0"/>
    <w:rsid w:val="00292D69"/>
    <w:rsid w:val="002938D6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435ED"/>
    <w:rsid w:val="004A480D"/>
    <w:rsid w:val="004B0E53"/>
    <w:rsid w:val="004D536E"/>
    <w:rsid w:val="00555086"/>
    <w:rsid w:val="005566E0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8355C"/>
    <w:rsid w:val="00691C3B"/>
    <w:rsid w:val="006A2737"/>
    <w:rsid w:val="006A4F21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025D2"/>
    <w:rsid w:val="008136A6"/>
    <w:rsid w:val="008273F3"/>
    <w:rsid w:val="00836E8B"/>
    <w:rsid w:val="00844740"/>
    <w:rsid w:val="008A050A"/>
    <w:rsid w:val="008C4A8E"/>
    <w:rsid w:val="008E1AA7"/>
    <w:rsid w:val="0094428A"/>
    <w:rsid w:val="00955DC2"/>
    <w:rsid w:val="0095686C"/>
    <w:rsid w:val="009A01E2"/>
    <w:rsid w:val="009A3432"/>
    <w:rsid w:val="009C7261"/>
    <w:rsid w:val="00A07A93"/>
    <w:rsid w:val="00A25C0D"/>
    <w:rsid w:val="00A427E2"/>
    <w:rsid w:val="00A43755"/>
    <w:rsid w:val="00A6368F"/>
    <w:rsid w:val="00A72FD8"/>
    <w:rsid w:val="00A76715"/>
    <w:rsid w:val="00AB65D6"/>
    <w:rsid w:val="00AE652B"/>
    <w:rsid w:val="00B01E70"/>
    <w:rsid w:val="00B46746"/>
    <w:rsid w:val="00B4737F"/>
    <w:rsid w:val="00B54364"/>
    <w:rsid w:val="00B90DCB"/>
    <w:rsid w:val="00BC0FE7"/>
    <w:rsid w:val="00BC2634"/>
    <w:rsid w:val="00BF0021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88C"/>
    <w:rsid w:val="00E36DCD"/>
    <w:rsid w:val="00E43BA6"/>
    <w:rsid w:val="00E672A3"/>
    <w:rsid w:val="00ED0F3C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1F969B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4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数字引用" Version="1987"/>
</file>

<file path=customXml/itemProps1.xml><?xml version="1.0" encoding="utf-8"?>
<ds:datastoreItem xmlns:ds="http://schemas.openxmlformats.org/officeDocument/2006/customXml" ds:itemID="{0D41E2CE-179C-4A92-B6F7-FA8E54080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</Template>
  <TotalTime>90</TotalTime>
  <Pages>6</Pages>
  <Words>484</Words>
  <Characters>2760</Characters>
  <Application>Microsoft Office Word</Application>
  <DocSecurity>0</DocSecurity>
  <Lines>23</Lines>
  <Paragraphs>6</Paragraphs>
  <ScaleCrop>false</ScaleCrop>
  <Company>&lt;SJTU&gt;</Company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浩然</cp:lastModifiedBy>
  <cp:revision>5</cp:revision>
  <dcterms:created xsi:type="dcterms:W3CDTF">2021-01-05T10:02:00Z</dcterms:created>
  <dcterms:modified xsi:type="dcterms:W3CDTF">2021-01-07T15:24:00Z</dcterms:modified>
</cp:coreProperties>
</file>